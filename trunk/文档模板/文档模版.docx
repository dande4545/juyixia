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F06422">
      <w:pPr>
        <w:pStyle w:val="Heading1"/>
      </w:pPr>
      <w:r>
        <w:rPr>
          <w:rFonts w:hint="eastAsia"/>
        </w:rPr>
        <w:t>标题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000000" w:rsidRDefault="00663F68">
            <w:pPr>
              <w:rPr>
                <w:rFonts w:hint="eastAsia"/>
              </w:rPr>
            </w:pPr>
            <w:r>
              <w:t>version</w:t>
            </w:r>
          </w:p>
        </w:tc>
        <w:tc>
          <w:tcPr>
            <w:tcW w:w="2130" w:type="dxa"/>
          </w:tcPr>
          <w:p w:rsidR="00000000" w:rsidRDefault="00663F68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131" w:type="dxa"/>
          </w:tcPr>
          <w:p w:rsidR="00000000" w:rsidRDefault="00663F68">
            <w:pPr>
              <w:rPr>
                <w:rFonts w:hint="eastAsia"/>
              </w:rPr>
            </w:pPr>
            <w:r>
              <w:t>author</w:t>
            </w:r>
          </w:p>
        </w:tc>
        <w:tc>
          <w:tcPr>
            <w:tcW w:w="2131" w:type="dxa"/>
          </w:tcPr>
          <w:p w:rsidR="00000000" w:rsidRDefault="00663F68">
            <w:pPr>
              <w:rPr>
                <w:rFonts w:hint="eastAsia"/>
              </w:rPr>
            </w:pPr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000000" w:rsidRDefault="00663F68">
            <w:pPr>
              <w:rPr>
                <w:rFonts w:hint="eastAsia"/>
              </w:rPr>
            </w:pPr>
            <w:r>
              <w:t>v0.1</w:t>
            </w:r>
          </w:p>
        </w:tc>
        <w:tc>
          <w:tcPr>
            <w:tcW w:w="2130" w:type="dxa"/>
          </w:tcPr>
          <w:p w:rsidR="00000000" w:rsidRDefault="00663F68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0000" w:rsidRDefault="00663F68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0000" w:rsidRDefault="00663F68">
            <w:pPr>
              <w:rPr>
                <w:rFonts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000000" w:rsidRDefault="00663F68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000000" w:rsidRDefault="00663F68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0000" w:rsidRDefault="00663F68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0000" w:rsidRDefault="00663F68">
            <w:pPr>
              <w:rPr>
                <w:rFonts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000000" w:rsidRDefault="00663F68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000000" w:rsidRDefault="00663F68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0000" w:rsidRDefault="00663F68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0000" w:rsidRDefault="00663F68">
            <w:pPr>
              <w:rPr>
                <w:rFonts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000000" w:rsidRDefault="00663F68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000000" w:rsidRDefault="00663F68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0000" w:rsidRDefault="00663F68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0000" w:rsidRDefault="00663F68">
            <w:pPr>
              <w:rPr>
                <w:rFonts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000000" w:rsidRDefault="00663F68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000000" w:rsidRDefault="00663F68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0000" w:rsidRDefault="00663F68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0000" w:rsidRDefault="00663F68">
            <w:pPr>
              <w:rPr>
                <w:rFonts w:hint="eastAsia"/>
              </w:rPr>
            </w:pPr>
          </w:p>
        </w:tc>
      </w:tr>
    </w:tbl>
    <w:p w:rsidR="00F06422" w:rsidRDefault="00663F68" w:rsidP="00F06422">
      <w:r>
        <w:rPr>
          <w:rFonts w:hint="eastAsia"/>
        </w:rPr>
        <w:br w:type="page"/>
      </w:r>
    </w:p>
    <w:p w:rsidR="00663F68" w:rsidRDefault="00663F68">
      <w:pPr>
        <w:ind w:firstLine="420"/>
        <w:rPr>
          <w:rFonts w:hint="eastAsia"/>
        </w:rPr>
      </w:pPr>
      <w:bookmarkStart w:id="0" w:name="_GoBack"/>
      <w:bookmarkEnd w:id="0"/>
    </w:p>
    <w:sectPr w:rsidR="00663F68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F68" w:rsidRDefault="00663F68">
      <w:r>
        <w:separator/>
      </w:r>
    </w:p>
  </w:endnote>
  <w:endnote w:type="continuationSeparator" w:id="0">
    <w:p w:rsidR="00663F68" w:rsidRDefault="00663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43D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663F68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</w:instrText>
                          </w:r>
                          <w:r>
                            <w:rPr>
                              <w:sz w:val="18"/>
                            </w:rPr>
                            <w:instrText xml:space="preserve">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F06422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3" o:spid="_x0000_s1026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" filled="f" stroked="f">
              <v:textbox style="mso-fit-shape-to-text:t" inset="0,0,0,0">
                <w:txbxContent>
                  <w:p w:rsidR="00000000" w:rsidRDefault="00663F68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</w:instrText>
                    </w:r>
                    <w:r>
                      <w:rPr>
                        <w:sz w:val="18"/>
                      </w:rPr>
                      <w:instrText xml:space="preserve">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F06422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F68" w:rsidRDefault="00663F68">
      <w:r>
        <w:separator/>
      </w:r>
    </w:p>
  </w:footnote>
  <w:footnote w:type="continuationSeparator" w:id="0">
    <w:p w:rsidR="00663F68" w:rsidRDefault="00663F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43D8A">
    <w:pPr>
      <w:pStyle w:val="Header"/>
      <w:jc w:val="right"/>
    </w:pPr>
    <w:r>
      <w:rPr>
        <w:noProof/>
      </w:rPr>
      <w:drawing>
        <wp:inline distT="0" distB="0" distL="0" distR="0">
          <wp:extent cx="1043940" cy="628015"/>
          <wp:effectExtent l="0" t="0" r="0" b="0"/>
          <wp:docPr id="2" name="Picture 2" descr="SSSof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SSof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3940" cy="628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663F68"/>
    <w:rsid w:val="00D43D8A"/>
    <w:rsid w:val="00F0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07B38C-8F02-4EE6-AF9D-E36A272F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黑体" w:hAnsi="Arial"/>
      <w:b/>
      <w:sz w:val="32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Normal"/>
    <w:next w:val="Normal"/>
  </w:style>
  <w:style w:type="paragraph" w:styleId="TOC3">
    <w:name w:val="toc 3"/>
    <w:basedOn w:val="Normal"/>
    <w:next w:val="Normal"/>
    <w:pPr>
      <w:ind w:leftChars="400" w:left="840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自动日记本设计文档</vt:lpstr>
    </vt:vector>
  </TitlesOfParts>
  <Manager/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自动日记本设计文档</dc:title>
  <dc:subject/>
  <dc:creator>lzj</dc:creator>
  <cp:keywords/>
  <dc:description/>
  <cp:lastModifiedBy>lzj</cp:lastModifiedBy>
  <cp:revision>3</cp:revision>
  <dcterms:created xsi:type="dcterms:W3CDTF">2012-10-16T15:08:00Z</dcterms:created>
  <dcterms:modified xsi:type="dcterms:W3CDTF">2012-10-16T15:10:00Z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2052-8.1.0.3442</vt:lpwstr>
  </property>
</Properties>
</file>